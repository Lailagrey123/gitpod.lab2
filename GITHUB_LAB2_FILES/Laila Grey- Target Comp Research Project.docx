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BFFCD" w14:textId="2E062972" w:rsidR="009832F0" w:rsidRDefault="003C44B0">
      <w:pPr>
        <w:pStyle w:val="NoSpacing"/>
      </w:pPr>
      <w:r>
        <w:t>Laila Grey</w:t>
      </w:r>
    </w:p>
    <w:p w14:paraId="7681085A" w14:textId="08B0D3A3" w:rsidR="009832F0" w:rsidRDefault="003C44B0">
      <w:pPr>
        <w:pStyle w:val="NoSpacing"/>
      </w:pPr>
      <w:r>
        <w:t>Professionalism in Computing</w:t>
      </w:r>
    </w:p>
    <w:p w14:paraId="4F2A5D54" w14:textId="3EBFCEA9" w:rsidR="009832F0" w:rsidRDefault="003C44B0">
      <w:pPr>
        <w:pStyle w:val="NoSpacing"/>
      </w:pPr>
      <w:r>
        <w:t>June 10, 2024</w:t>
      </w:r>
    </w:p>
    <w:p w14:paraId="274B4A71" w14:textId="3F028E3E" w:rsidR="009832F0" w:rsidRDefault="003C44B0">
      <w:pPr>
        <w:pStyle w:val="Title"/>
      </w:pPr>
      <w:r>
        <w:t>Target Company Research Project</w:t>
      </w:r>
    </w:p>
    <w:p w14:paraId="0B189F28" w14:textId="2FBFAC43" w:rsidR="003C44B0" w:rsidRDefault="003C44B0" w:rsidP="003C44B0">
      <w:r>
        <w:t xml:space="preserve">Topic: Amazon Web Services </w:t>
      </w:r>
    </w:p>
    <w:p w14:paraId="29860F9A" w14:textId="13890F2E" w:rsidR="003C44B0" w:rsidRDefault="003C44B0" w:rsidP="003C44B0">
      <w:r w:rsidRPr="00496367">
        <w:rPr>
          <w:color w:val="FF0000"/>
        </w:rPr>
        <w:t xml:space="preserve">Description: </w:t>
      </w:r>
      <w:r>
        <w:t xml:space="preserve">AWS is a subsidiary of Amazon that provides cloud computing platforms </w:t>
      </w:r>
      <w:r w:rsidR="00496367">
        <w:t>to companies. My position would be Cloud developer who builds software services an enterprise application using the AWS platforms.</w:t>
      </w:r>
    </w:p>
    <w:p w14:paraId="11582347" w14:textId="1E70B480" w:rsidR="00496367" w:rsidRDefault="00496367" w:rsidP="003C44B0">
      <w:r w:rsidRPr="00496367">
        <w:rPr>
          <w:color w:val="FF0000"/>
        </w:rPr>
        <w:t xml:space="preserve">Statement: </w:t>
      </w:r>
      <w:r>
        <w:t>It is important for me to research the company I would like to work for because it prepares me the interview and whatever questions that may come up about the company and researching this company help me prepare all the requirements they require to work for their company.</w:t>
      </w:r>
    </w:p>
    <w:p w14:paraId="41DF87E5" w14:textId="77777777" w:rsidR="00496367" w:rsidRPr="00496367" w:rsidRDefault="00496367" w:rsidP="00496367">
      <w:pPr>
        <w:pStyle w:val="NormalWeb"/>
        <w:ind w:left="567"/>
        <w:rPr>
          <w:color w:val="FF0000"/>
        </w:rPr>
      </w:pPr>
      <w:r w:rsidRPr="00496367">
        <w:rPr>
          <w:color w:val="FF0000"/>
        </w:rPr>
        <w:t xml:space="preserve">Citation: </w:t>
      </w:r>
    </w:p>
    <w:p w14:paraId="19C10F2F" w14:textId="2B324075" w:rsidR="00496367" w:rsidRPr="00496367" w:rsidRDefault="00496367" w:rsidP="00496367">
      <w:pPr>
        <w:pStyle w:val="NormalWeb"/>
        <w:ind w:left="567" w:hanging="567"/>
        <w:rPr>
          <w:rFonts w:eastAsia="Times New Roman"/>
          <w:lang w:eastAsia="en-US"/>
        </w:rPr>
      </w:pPr>
      <w:r w:rsidRPr="00496367">
        <w:rPr>
          <w:rFonts w:eastAsia="Times New Roman"/>
          <w:i/>
          <w:iCs/>
          <w:lang w:eastAsia="en-US"/>
        </w:rPr>
        <w:t>Cloud Computing Jobs - Working at AWS | AWS Careers</w:t>
      </w:r>
      <w:r w:rsidRPr="00496367">
        <w:rPr>
          <w:rFonts w:eastAsia="Times New Roman"/>
          <w:lang w:eastAsia="en-US"/>
        </w:rPr>
        <w:t xml:space="preserve">, aws.amazon.com/careers/. Accessed 11 June 2024. </w:t>
      </w:r>
    </w:p>
    <w:p w14:paraId="6BC608C2" w14:textId="1E703E71" w:rsidR="00496367" w:rsidRDefault="00496367" w:rsidP="003C44B0"/>
    <w:p w14:paraId="12093FD4" w14:textId="77777777" w:rsidR="00496367" w:rsidRDefault="00496367" w:rsidP="003C44B0"/>
    <w:p w14:paraId="246D0F73" w14:textId="77777777" w:rsidR="00496367" w:rsidRDefault="00496367" w:rsidP="003C44B0"/>
    <w:p w14:paraId="258827AE" w14:textId="77777777" w:rsidR="003C44B0" w:rsidRPr="003C44B0" w:rsidRDefault="003C44B0" w:rsidP="003C44B0"/>
    <w:p w14:paraId="40F18F20" w14:textId="1BAB6D31" w:rsidR="009832F0" w:rsidRDefault="009832F0" w:rsidP="003C44B0"/>
    <w:sectPr w:rsidR="009832F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78C95" w14:textId="77777777" w:rsidR="009C22A9" w:rsidRDefault="009C22A9">
      <w:pPr>
        <w:spacing w:line="240" w:lineRule="auto"/>
      </w:pPr>
      <w:r>
        <w:separator/>
      </w:r>
    </w:p>
  </w:endnote>
  <w:endnote w:type="continuationSeparator" w:id="0">
    <w:p w14:paraId="64532F5D" w14:textId="77777777" w:rsidR="009C22A9" w:rsidRDefault="009C2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8A399" w14:textId="77777777" w:rsidR="009C22A9" w:rsidRDefault="009C22A9">
      <w:pPr>
        <w:spacing w:line="240" w:lineRule="auto"/>
      </w:pPr>
      <w:r>
        <w:separator/>
      </w:r>
    </w:p>
  </w:footnote>
  <w:footnote w:type="continuationSeparator" w:id="0">
    <w:p w14:paraId="1ACC801D" w14:textId="77777777" w:rsidR="009C22A9" w:rsidRDefault="009C22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6F40" w14:textId="76E2EFF7" w:rsidR="009832F0" w:rsidRDefault="00000000">
    <w:pPr>
      <w:pStyle w:val="Header"/>
    </w:pPr>
    <w:sdt>
      <w:sdtPr>
        <w:id w:val="1568531701"/>
        <w:placeholder>
          <w:docPart w:val="F1014B87F1D2B8468D9BE9706CF71D81"/>
        </w:placeholder>
        <w:dataBinding w:prefixMappings="xmlns:ns0='http://schemas.microsoft.com/office/2006/coverPageProps' " w:xpath="/ns0:CoverPageProperties[1]/ns0:Abstract[1]" w:storeItemID="{55AF091B-3C7A-41E3-B477-F2FDAA23CFDA}"/>
        <w15:appearance w15:val="hidden"/>
        <w:text/>
      </w:sdtPr>
      <w:sdtContent>
        <w:r w:rsidR="003C44B0">
          <w:t>Grey</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5E4D6" w14:textId="09C5E0F5" w:rsidR="009832F0" w:rsidRDefault="00000000">
    <w:pPr>
      <w:pStyle w:val="Header"/>
    </w:pPr>
    <w:sdt>
      <w:sdtPr>
        <w:id w:val="-348181431"/>
        <w:placeholder>
          <w:docPart w:val="B6CD287285BABB48AAA0D8E4B3707063"/>
        </w:placeholder>
        <w:dataBinding w:prefixMappings="xmlns:ns0='http://schemas.microsoft.com/office/2006/coverPageProps' " w:xpath="/ns0:CoverPageProperties[1]/ns0:Abstract[1]" w:storeItemID="{55AF091B-3C7A-41E3-B477-F2FDAA23CFDA}"/>
        <w15:appearance w15:val="hidden"/>
        <w:text/>
      </w:sdtPr>
      <w:sdtContent>
        <w:r w:rsidR="003C44B0">
          <w:t>Grey</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16cid:durableId="2008246410">
    <w:abstractNumId w:val="9"/>
  </w:num>
  <w:num w:numId="2" w16cid:durableId="367338410">
    <w:abstractNumId w:val="7"/>
  </w:num>
  <w:num w:numId="3" w16cid:durableId="1316758179">
    <w:abstractNumId w:val="6"/>
  </w:num>
  <w:num w:numId="4" w16cid:durableId="1589117887">
    <w:abstractNumId w:val="5"/>
  </w:num>
  <w:num w:numId="5" w16cid:durableId="1781561306">
    <w:abstractNumId w:val="4"/>
  </w:num>
  <w:num w:numId="6" w16cid:durableId="787352633">
    <w:abstractNumId w:val="8"/>
  </w:num>
  <w:num w:numId="7" w16cid:durableId="1475026620">
    <w:abstractNumId w:val="3"/>
  </w:num>
  <w:num w:numId="8" w16cid:durableId="2137213252">
    <w:abstractNumId w:val="2"/>
  </w:num>
  <w:num w:numId="9" w16cid:durableId="673075342">
    <w:abstractNumId w:val="1"/>
  </w:num>
  <w:num w:numId="10" w16cid:durableId="2109423326">
    <w:abstractNumId w:val="0"/>
  </w:num>
  <w:num w:numId="11" w16cid:durableId="524370554">
    <w:abstractNumId w:val="10"/>
  </w:num>
  <w:num w:numId="12" w16cid:durableId="576867107">
    <w:abstractNumId w:val="11"/>
  </w:num>
  <w:num w:numId="13" w16cid:durableId="2383683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4B0"/>
    <w:rsid w:val="002D67ED"/>
    <w:rsid w:val="003C44B0"/>
    <w:rsid w:val="00496367"/>
    <w:rsid w:val="009832F0"/>
    <w:rsid w:val="009C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90E84"/>
  <w15:chartTrackingRefBased/>
  <w15:docId w15:val="{6CE46AC4-82DC-8442-AD67-1DBC6291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55090175">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ailagrey/Library/Containers/com.microsoft.Word/Data/Library/Application%20Support/Microsoft/Office/16.0/DTS/Search/%7b1247C573-B00F-DE48-A74A-8620BFAADAE8%7dtf1000209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014B87F1D2B8468D9BE9706CF71D81"/>
        <w:category>
          <w:name w:val="General"/>
          <w:gallery w:val="placeholder"/>
        </w:category>
        <w:types>
          <w:type w:val="bbPlcHdr"/>
        </w:types>
        <w:behaviors>
          <w:behavior w:val="content"/>
        </w:behaviors>
        <w:guid w:val="{F251CF6E-3A89-0840-8C6A-A4686E0876E5}"/>
      </w:docPartPr>
      <w:docPartBody>
        <w:p w:rsidR="00000000" w:rsidRDefault="00000000">
          <w:pPr>
            <w:pStyle w:val="F1014B87F1D2B8468D9BE9706CF71D81"/>
          </w:pPr>
          <w:r>
            <w:t>Row Heading</w:t>
          </w:r>
        </w:p>
      </w:docPartBody>
    </w:docPart>
    <w:docPart>
      <w:docPartPr>
        <w:name w:val="B6CD287285BABB48AAA0D8E4B3707063"/>
        <w:category>
          <w:name w:val="General"/>
          <w:gallery w:val="placeholder"/>
        </w:category>
        <w:types>
          <w:type w:val="bbPlcHdr"/>
        </w:types>
        <w:behaviors>
          <w:behavior w:val="content"/>
        </w:behaviors>
        <w:guid w:val="{F39BFBAB-D89C-C843-97D6-EA49E920F30C}"/>
      </w:docPartPr>
      <w:docPartBody>
        <w:p w:rsidR="00000000" w:rsidRDefault="00000000">
          <w:pPr>
            <w:pStyle w:val="B6CD287285BABB48AAA0D8E4B3707063"/>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06"/>
    <w:rsid w:val="002D67ED"/>
    <w:rsid w:val="008F1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70BF93EC336A4EAD760EFF31C9C230">
    <w:name w:val="7070BF93EC336A4EAD760EFF31C9C230"/>
  </w:style>
  <w:style w:type="paragraph" w:customStyle="1" w:styleId="E52D93B03E38DF40AC4A7F1A027D61E9">
    <w:name w:val="E52D93B03E38DF40AC4A7F1A027D61E9"/>
  </w:style>
  <w:style w:type="paragraph" w:customStyle="1" w:styleId="BD9780BD0446024E878C3CED9A4D8658">
    <w:name w:val="BD9780BD0446024E878C3CED9A4D8658"/>
  </w:style>
  <w:style w:type="paragraph" w:customStyle="1" w:styleId="148F33CCF2A52A4388DA8D9BECF09395">
    <w:name w:val="148F33CCF2A52A4388DA8D9BECF09395"/>
  </w:style>
  <w:style w:type="paragraph" w:customStyle="1" w:styleId="2B3BAC92EE85044693F76C32089EACEE">
    <w:name w:val="2B3BAC92EE85044693F76C32089EACEE"/>
  </w:style>
  <w:style w:type="paragraph" w:customStyle="1" w:styleId="6CA6D70C1A323F4992A20A2CF0566A59">
    <w:name w:val="6CA6D70C1A323F4992A20A2CF0566A59"/>
  </w:style>
  <w:style w:type="character" w:styleId="Emphasis">
    <w:name w:val="Emphasis"/>
    <w:basedOn w:val="DefaultParagraphFont"/>
    <w:uiPriority w:val="2"/>
    <w:qFormat/>
    <w:rPr>
      <w:i/>
      <w:iCs/>
    </w:rPr>
  </w:style>
  <w:style w:type="paragraph" w:customStyle="1" w:styleId="92A27B62C4ED4D4BAB22C520EAF0211F">
    <w:name w:val="92A27B62C4ED4D4BAB22C520EAF0211F"/>
  </w:style>
  <w:style w:type="paragraph" w:customStyle="1" w:styleId="641C28913A46CC449370BD3DC02005D7">
    <w:name w:val="641C28913A46CC449370BD3DC02005D7"/>
  </w:style>
  <w:style w:type="paragraph" w:customStyle="1" w:styleId="59A86325B348B94A95BC69ADE8A699ED">
    <w:name w:val="59A86325B348B94A95BC69ADE8A699ED"/>
  </w:style>
  <w:style w:type="paragraph" w:customStyle="1" w:styleId="BF1ADDBB8DE085499B9B0031446B6136">
    <w:name w:val="BF1ADDBB8DE085499B9B0031446B6136"/>
  </w:style>
  <w:style w:type="paragraph" w:customStyle="1" w:styleId="1FDE9DB8F38FDF40969957BE5B0F427C">
    <w:name w:val="1FDE9DB8F38FDF40969957BE5B0F427C"/>
  </w:style>
  <w:style w:type="paragraph" w:customStyle="1" w:styleId="A87963AC8200EA45B33807E4EE570CAF">
    <w:name w:val="A87963AC8200EA45B33807E4EE570CAF"/>
  </w:style>
  <w:style w:type="paragraph" w:customStyle="1" w:styleId="F1014B87F1D2B8468D9BE9706CF71D81">
    <w:name w:val="F1014B87F1D2B8468D9BE9706CF71D81"/>
  </w:style>
  <w:style w:type="paragraph" w:customStyle="1" w:styleId="B6CD287285BABB48AAA0D8E4B3707063">
    <w:name w:val="B6CD287285BABB48AAA0D8E4B3707063"/>
  </w:style>
  <w:style w:type="paragraph" w:customStyle="1" w:styleId="B2CAF1E2B1194B4B917B177C61DDC187">
    <w:name w:val="B2CAF1E2B1194B4B917B177C61DDC187"/>
  </w:style>
  <w:style w:type="paragraph" w:customStyle="1" w:styleId="77037CCB9CDC604ABE7A0653BD5DAAC0">
    <w:name w:val="77037CCB9CDC604ABE7A0653BD5DAAC0"/>
  </w:style>
  <w:style w:type="paragraph" w:customStyle="1" w:styleId="6F8B86149B28F242BCAF885F12FA101F">
    <w:name w:val="6F8B86149B28F242BCAF885F12FA101F"/>
  </w:style>
  <w:style w:type="paragraph" w:customStyle="1" w:styleId="74064EB4A5471F429BC30424E5646E46">
    <w:name w:val="74064EB4A5471F429BC30424E5646E46"/>
  </w:style>
  <w:style w:type="paragraph" w:customStyle="1" w:styleId="0AFED9E235B6AB4F8694677D18294FD9">
    <w:name w:val="0AFED9E235B6AB4F8694677D18294FD9"/>
  </w:style>
  <w:style w:type="paragraph" w:customStyle="1" w:styleId="509B3D0712AA314392B20B92E1225794">
    <w:name w:val="509B3D0712AA314392B20B92E1225794"/>
  </w:style>
  <w:style w:type="paragraph" w:customStyle="1" w:styleId="F20EF62E78186C4982CE371A1F4C1BA7">
    <w:name w:val="F20EF62E78186C4982CE371A1F4C1BA7"/>
  </w:style>
  <w:style w:type="paragraph" w:styleId="Bibliography">
    <w:name w:val="Bibliography"/>
    <w:basedOn w:val="Normal"/>
    <w:next w:val="Normal"/>
    <w:uiPriority w:val="37"/>
    <w:semiHidden/>
    <w:unhideWhenUsed/>
  </w:style>
  <w:style w:type="paragraph" w:customStyle="1" w:styleId="7256FA9429E86B4096D66D03E423EAAD">
    <w:name w:val="7256FA9429E86B4096D66D03E423EA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Grey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14</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Laila Grey [STUDENT]</cp:lastModifiedBy>
  <cp:revision>1</cp:revision>
  <dcterms:created xsi:type="dcterms:W3CDTF">2024-06-11T03:16:00Z</dcterms:created>
  <dcterms:modified xsi:type="dcterms:W3CDTF">2024-06-11T03:34:00Z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