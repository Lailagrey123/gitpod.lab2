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7A779" w14:textId="608E9615" w:rsidR="0084208E" w:rsidRDefault="001876DE">
      <w:pPr>
        <w:pStyle w:val="NoSpacing"/>
      </w:pPr>
      <w:r>
        <w:t>Laila Grey</w:t>
      </w:r>
    </w:p>
    <w:p w14:paraId="1080BBC7" w14:textId="0390CE1D" w:rsidR="0084208E" w:rsidRDefault="001876DE">
      <w:pPr>
        <w:pStyle w:val="NoSpacing"/>
      </w:pPr>
      <w:r>
        <w:t>June 5, 2024</w:t>
      </w:r>
    </w:p>
    <w:p w14:paraId="35B08DA5" w14:textId="0CE245D1" w:rsidR="0084208E" w:rsidRDefault="001876DE">
      <w:pPr>
        <w:pStyle w:val="Title"/>
      </w:pPr>
      <w:r>
        <w:t xml:space="preserve">Career Planning Project – Part 2 </w:t>
      </w:r>
    </w:p>
    <w:p w14:paraId="302A7578" w14:textId="69087CA2" w:rsidR="001876DE" w:rsidRDefault="001876DE" w:rsidP="001876DE">
      <w:r>
        <w:t>One goal in life for everyone is usually to grow up and become successful in their careers once a person gets to a certain age. Usually before that happens a person will start off with a job first after high school or college. The internet definition of career is “an occupation undertaken for a significant period of a person’s life and with opportunities for progress” (</w:t>
      </w:r>
      <w:r w:rsidR="008D7CED">
        <w:t>Google</w:t>
      </w:r>
      <w:r>
        <w:t>).  The internet definition for a job is “a paid position of regular employment” (</w:t>
      </w:r>
      <w:r w:rsidR="008D7CED">
        <w:t>Google</w:t>
      </w:r>
      <w:r>
        <w:t xml:space="preserve">). These two definitions are similar but also different in many ways. A career and job are both paid jobs and you can also </w:t>
      </w:r>
      <w:r w:rsidR="009D4E4C">
        <w:t xml:space="preserve">elevate in your positions in both, however a career is a larger salary and like said in the definition; a career is progress driven and led by passion and hard work knowing that a career will not be every day for the rest of your life like a job. A job is something that you do everyday with no drive and a possibility of no improvement in your position. With a job you </w:t>
      </w:r>
      <w:r w:rsidR="00313273">
        <w:t>must</w:t>
      </w:r>
      <w:r w:rsidR="009D4E4C">
        <w:t xml:space="preserve"> wait on retirement at a certain age to retire. With a career it is a possibility for early retirement depending on you progress </w:t>
      </w:r>
      <w:r w:rsidR="00313273">
        <w:t>within your career. There are many steps to working toward having a career after college, so here are some steps.</w:t>
      </w:r>
    </w:p>
    <w:p w14:paraId="18BF6765" w14:textId="10F9B63A" w:rsidR="00313273" w:rsidRDefault="00986427" w:rsidP="001876DE">
      <w:r>
        <w:t xml:space="preserve">By your senior year of </w:t>
      </w:r>
      <w:r w:rsidR="00D83373">
        <w:t>college,</w:t>
      </w:r>
      <w:r>
        <w:t xml:space="preserve"> you should have an idea of the position yo</w:t>
      </w:r>
      <w:r w:rsidR="00D83373">
        <w:t xml:space="preserve">u want to be in, in your career. The real only way to find if that career position is your real passion is to participate in an internship with a company that have your similar position. The whole purpose of an internship is for a student </w:t>
      </w:r>
      <w:r w:rsidR="001E5D92">
        <w:t>to gain work experience or requirements for a qualification. An internship prepares you for the career workflow and all the responsibilities it comes with.</w:t>
      </w:r>
      <w:r w:rsidR="00D83373">
        <w:t xml:space="preserve"> </w:t>
      </w:r>
      <w:r w:rsidR="00834426">
        <w:t>Getting an internship is a great way to discover your passion and get hands on to see if that career you picked is for you.</w:t>
      </w:r>
    </w:p>
    <w:p w14:paraId="1A0D10F0" w14:textId="2CC70C97" w:rsidR="00834426" w:rsidRDefault="00834426" w:rsidP="001876DE">
      <w:r>
        <w:lastRenderedPageBreak/>
        <w:t xml:space="preserve">Here are some steps that might help to develop your career design and structure. The first step </w:t>
      </w:r>
      <w:r w:rsidR="00212239">
        <w:t xml:space="preserve">is to create portfolio with all your accomplishments basically a resume. Second step is to create a list of companies you think you’d like to work at. Third step is to create a list of job positions that are interesting to you. Fourth step is to create a LinkedIn or Indeed account. The fifth step is to </w:t>
      </w:r>
      <w:r w:rsidR="009B6B59">
        <w:t xml:space="preserve">prepare yourself for interviews. The sixth step is to apply for the companies on your list. These six steps will help you to success within the process of finding your career. </w:t>
      </w:r>
    </w:p>
    <w:p w14:paraId="59ABB782" w14:textId="77777777" w:rsidR="009B6B59" w:rsidRDefault="009B6B59" w:rsidP="001876DE">
      <w:r>
        <w:t xml:space="preserve">To figure out if you are making progress along the way is to make a month or weekly goal list to determine where you are in your application process to keep track of all your progress. For example, a checklist would do a great job of keeping track of how many companies you have applied for. When you stay on the agenda you have given yourself; you will succeed. </w:t>
      </w:r>
    </w:p>
    <w:p w14:paraId="4B035F92" w14:textId="1F0924C8" w:rsidR="009B6B59" w:rsidRDefault="009B6B59" w:rsidP="001876DE">
      <w:r>
        <w:t xml:space="preserve">The process </w:t>
      </w:r>
      <w:r w:rsidR="00332D4A">
        <w:t xml:space="preserve">of me </w:t>
      </w:r>
      <w:r w:rsidR="008D7CED">
        <w:t>finding my career passion is somewhat at a standstill as far as what I need to do next. I know that I need to either apply for an internship or a company position within the next 6 months because I am entering my last semester of school in august. I am currently focused on passing these next couple of class, networking, and passing my certification. Everything will work out for good.</w:t>
      </w:r>
    </w:p>
    <w:p w14:paraId="1FDF0CED" w14:textId="77777777" w:rsidR="00B64553" w:rsidRDefault="00B64553" w:rsidP="001876DE"/>
    <w:p w14:paraId="4BBE89B3" w14:textId="02733D38" w:rsidR="00B64553" w:rsidRDefault="00B64553" w:rsidP="001876DE">
      <w:r>
        <w:t>I LIKE THIS ONE!!!!</w:t>
      </w:r>
    </w:p>
    <w:p w14:paraId="1099F765" w14:textId="77777777" w:rsidR="009B6B59" w:rsidRDefault="009B6B59" w:rsidP="001876DE"/>
    <w:p w14:paraId="72FF96EE" w14:textId="77777777" w:rsidR="008D7CED" w:rsidRDefault="008D7CED" w:rsidP="001876DE"/>
    <w:p w14:paraId="1725456D" w14:textId="77777777" w:rsidR="008D7CED" w:rsidRDefault="008D7CED" w:rsidP="001876DE"/>
    <w:p w14:paraId="72CC528A" w14:textId="77777777" w:rsidR="008D7CED" w:rsidRDefault="008D7CED" w:rsidP="001876DE"/>
    <w:p w14:paraId="1F906806" w14:textId="77777777" w:rsidR="008D7CED" w:rsidRDefault="008D7CED" w:rsidP="001876DE"/>
    <w:p w14:paraId="71E4D0F7" w14:textId="77777777" w:rsidR="008D7CED" w:rsidRDefault="008D7CED" w:rsidP="001876DE"/>
    <w:p w14:paraId="736F7BC9" w14:textId="77777777" w:rsidR="008D7CED" w:rsidRDefault="008D7CED" w:rsidP="001876DE"/>
    <w:p w14:paraId="1B34F08D" w14:textId="4304956E" w:rsidR="008D7CED" w:rsidRDefault="008D7CED" w:rsidP="008D7CED">
      <w:pPr>
        <w:ind w:firstLine="0"/>
      </w:pPr>
    </w:p>
    <w:p w14:paraId="6B83B4E6" w14:textId="77777777" w:rsidR="008D7CED" w:rsidRDefault="008D7CED" w:rsidP="008D7CED"/>
    <w:p w14:paraId="09C51961" w14:textId="77777777" w:rsidR="00D83373" w:rsidRDefault="00D83373" w:rsidP="001876DE"/>
    <w:p w14:paraId="15853A21" w14:textId="77777777" w:rsidR="00313273" w:rsidRPr="001876DE" w:rsidRDefault="00313273" w:rsidP="001876DE"/>
    <w:sectPr w:rsidR="00313273" w:rsidRPr="001876D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CC841" w14:textId="77777777" w:rsidR="00807C91" w:rsidRDefault="00807C91">
      <w:pPr>
        <w:spacing w:line="240" w:lineRule="auto"/>
      </w:pPr>
      <w:r>
        <w:separator/>
      </w:r>
    </w:p>
  </w:endnote>
  <w:endnote w:type="continuationSeparator" w:id="0">
    <w:p w14:paraId="30C2DDCC" w14:textId="77777777" w:rsidR="00807C91" w:rsidRDefault="00807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18B75" w14:textId="77777777" w:rsidR="00807C91" w:rsidRDefault="00807C91">
      <w:pPr>
        <w:spacing w:line="240" w:lineRule="auto"/>
      </w:pPr>
      <w:r>
        <w:separator/>
      </w:r>
    </w:p>
  </w:footnote>
  <w:footnote w:type="continuationSeparator" w:id="0">
    <w:p w14:paraId="09624C80" w14:textId="77777777" w:rsidR="00807C91" w:rsidRDefault="00807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BB7DB" w14:textId="644B2BB5" w:rsidR="0084208E" w:rsidRDefault="00000000">
    <w:pPr>
      <w:pStyle w:val="Header"/>
    </w:pPr>
    <w:sdt>
      <w:sdtPr>
        <w:id w:val="1568531701"/>
        <w:placeholder>
          <w:docPart w:val="6E3D3DC65219764E97DA3B189738883F"/>
        </w:placeholder>
        <w:dataBinding w:prefixMappings="xmlns:ns0='http://schemas.microsoft.com/office/2006/coverPageProps' " w:xpath="/ns0:CoverPageProperties[1]/ns0:Abstract[1]" w:storeItemID="{55AF091B-3C7A-41E3-B477-F2FDAA23CFDA}"/>
        <w15:appearance w15:val="hidden"/>
        <w:text/>
      </w:sdtPr>
      <w:sdtContent>
        <w:r w:rsidR="001876DE">
          <w:t>Grey</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3FC71" w14:textId="0C97D2F8" w:rsidR="0084208E" w:rsidRDefault="00000000">
    <w:pPr>
      <w:pStyle w:val="Header"/>
    </w:pPr>
    <w:sdt>
      <w:sdtPr>
        <w:id w:val="-348181431"/>
        <w:placeholder>
          <w:docPart w:val="2AABC249113B1A4FA6697697CE8C4AEF"/>
        </w:placeholder>
        <w:dataBinding w:prefixMappings="xmlns:ns0='http://schemas.microsoft.com/office/2006/coverPageProps' " w:xpath="/ns0:CoverPageProperties[1]/ns0:Abstract[1]" w:storeItemID="{55AF091B-3C7A-41E3-B477-F2FDAA23CFDA}"/>
        <w15:appearance w15:val="hidden"/>
        <w:text/>
      </w:sdtPr>
      <w:sdtContent>
        <w:r w:rsidR="001876DE">
          <w:t>Grey</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846164902">
    <w:abstractNumId w:val="9"/>
  </w:num>
  <w:num w:numId="2" w16cid:durableId="197403132">
    <w:abstractNumId w:val="7"/>
  </w:num>
  <w:num w:numId="3" w16cid:durableId="1586960903">
    <w:abstractNumId w:val="6"/>
  </w:num>
  <w:num w:numId="4" w16cid:durableId="1909488636">
    <w:abstractNumId w:val="5"/>
  </w:num>
  <w:num w:numId="5" w16cid:durableId="1220479754">
    <w:abstractNumId w:val="4"/>
  </w:num>
  <w:num w:numId="6" w16cid:durableId="1181049130">
    <w:abstractNumId w:val="8"/>
  </w:num>
  <w:num w:numId="7" w16cid:durableId="1694569285">
    <w:abstractNumId w:val="3"/>
  </w:num>
  <w:num w:numId="8" w16cid:durableId="198706486">
    <w:abstractNumId w:val="2"/>
  </w:num>
  <w:num w:numId="9" w16cid:durableId="1408763796">
    <w:abstractNumId w:val="1"/>
  </w:num>
  <w:num w:numId="10" w16cid:durableId="1080714805">
    <w:abstractNumId w:val="0"/>
  </w:num>
  <w:num w:numId="11" w16cid:durableId="1159082162">
    <w:abstractNumId w:val="10"/>
  </w:num>
  <w:num w:numId="12" w16cid:durableId="1032152395">
    <w:abstractNumId w:val="11"/>
  </w:num>
  <w:num w:numId="13" w16cid:durableId="6934634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DE"/>
    <w:rsid w:val="00030243"/>
    <w:rsid w:val="001876DE"/>
    <w:rsid w:val="001E5D92"/>
    <w:rsid w:val="00212239"/>
    <w:rsid w:val="00313273"/>
    <w:rsid w:val="00332D4A"/>
    <w:rsid w:val="006D3BC3"/>
    <w:rsid w:val="007743A0"/>
    <w:rsid w:val="00807C91"/>
    <w:rsid w:val="00834426"/>
    <w:rsid w:val="0084208E"/>
    <w:rsid w:val="008D7CED"/>
    <w:rsid w:val="00914291"/>
    <w:rsid w:val="009305B2"/>
    <w:rsid w:val="00986427"/>
    <w:rsid w:val="009B6B59"/>
    <w:rsid w:val="009D4E4C"/>
    <w:rsid w:val="00B64553"/>
    <w:rsid w:val="00D83373"/>
    <w:rsid w:val="00DE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E3D8C"/>
  <w15:chartTrackingRefBased/>
  <w15:docId w15:val="{4AA235D3-F6CA-3B40-8533-4996B6DE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ilagrey/Library/Containers/com.microsoft.Word/Data/Library/Application%20Support/Microsoft/Office/16.0/DTS/Search/%7b90BA2A78-2D79-E440-9313-AF1E430F2392%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3D3DC65219764E97DA3B189738883F"/>
        <w:category>
          <w:name w:val="General"/>
          <w:gallery w:val="placeholder"/>
        </w:category>
        <w:types>
          <w:type w:val="bbPlcHdr"/>
        </w:types>
        <w:behaviors>
          <w:behavior w:val="content"/>
        </w:behaviors>
        <w:guid w:val="{4CED68BD-B916-EA4C-9B55-4AE704F39D67}"/>
      </w:docPartPr>
      <w:docPartBody>
        <w:p w:rsidR="003977DF" w:rsidRDefault="00000000">
          <w:pPr>
            <w:pStyle w:val="6E3D3DC65219764E97DA3B189738883F"/>
          </w:pPr>
          <w:r>
            <w:t>Row Heading</w:t>
          </w:r>
        </w:p>
      </w:docPartBody>
    </w:docPart>
    <w:docPart>
      <w:docPartPr>
        <w:name w:val="2AABC249113B1A4FA6697697CE8C4AEF"/>
        <w:category>
          <w:name w:val="General"/>
          <w:gallery w:val="placeholder"/>
        </w:category>
        <w:types>
          <w:type w:val="bbPlcHdr"/>
        </w:types>
        <w:behaviors>
          <w:behavior w:val="content"/>
        </w:behaviors>
        <w:guid w:val="{E706F889-3F03-F346-B1EC-A85F0C7AEA89}"/>
      </w:docPartPr>
      <w:docPartBody>
        <w:p w:rsidR="003977DF" w:rsidRDefault="00000000">
          <w:pPr>
            <w:pStyle w:val="2AABC249113B1A4FA6697697CE8C4AEF"/>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E6"/>
    <w:rsid w:val="00030243"/>
    <w:rsid w:val="001E26E6"/>
    <w:rsid w:val="003977DF"/>
    <w:rsid w:val="006D3BC3"/>
    <w:rsid w:val="00CA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6E3D3DC65219764E97DA3B189738883F">
    <w:name w:val="6E3D3DC65219764E97DA3B189738883F"/>
  </w:style>
  <w:style w:type="paragraph" w:customStyle="1" w:styleId="2AABC249113B1A4FA6697697CE8C4AEF">
    <w:name w:val="2AABC249113B1A4FA6697697CE8C4AEF"/>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Grey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{90BA2A78-2D79-E440-9313-AF1E430F2392}tf10002092.dotx</Template>
  <TotalTime>0</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Laila Grey [STUDENT]</cp:lastModifiedBy>
  <cp:revision>3</cp:revision>
  <dcterms:created xsi:type="dcterms:W3CDTF">2024-06-06T02:18:00Z</dcterms:created>
  <dcterms:modified xsi:type="dcterms:W3CDTF">2024-08-29T05:03:00Z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